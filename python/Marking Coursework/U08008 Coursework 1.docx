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F829C" w14:textId="77777777" w:rsidR="00363CC3" w:rsidRPr="00625F15" w:rsidRDefault="00B15580" w:rsidP="00363CC3">
      <w:pPr>
        <w:spacing w:after="120" w:line="360" w:lineRule="auto"/>
        <w:jc w:val="center"/>
        <w:rPr>
          <w:rFonts w:ascii="Arial" w:hAnsi="Arial"/>
          <w:b/>
          <w:u w:val="single"/>
        </w:rPr>
      </w:pPr>
      <w:r>
        <w:rPr>
          <w:rFonts w:ascii="Arial" w:hAnsi="Arial"/>
          <w:b/>
          <w:u w:val="single"/>
        </w:rPr>
        <w:t>Average Module Grade Program</w:t>
      </w:r>
    </w:p>
    <w:p w14:paraId="13F25831" w14:textId="77777777" w:rsidR="00B15580" w:rsidRPr="00B15580" w:rsidRDefault="00B15580" w:rsidP="00B15580">
      <w:pPr>
        <w:pStyle w:val="Content"/>
        <w:ind w:firstLine="720"/>
        <w:rPr>
          <w:b/>
        </w:rPr>
      </w:pPr>
      <w:r>
        <w:rPr>
          <w:b/>
        </w:rPr>
        <w:t>- Design</w:t>
      </w:r>
    </w:p>
    <w:p w14:paraId="532E0825" w14:textId="77777777" w:rsidR="00177F49" w:rsidRDefault="00177F49" w:rsidP="00363CC3">
      <w:pPr>
        <w:pStyle w:val="Content"/>
      </w:pPr>
      <w:r>
        <w:t>The program will need to have variables for the mark that has just been entered (mark), how many marks have been entered so far (modules), the total of all marks (total) and the lowest mark (lowest). It will also need variables that track what grade boundaries each of the mark falls into (first, two1, second, third, fail) and three variables that I will use to end loops (valid, valid2, valid3).</w:t>
      </w:r>
    </w:p>
    <w:p w14:paraId="27FB640F" w14:textId="77777777" w:rsidR="00177F49" w:rsidRDefault="00177F49" w:rsidP="00363CC3">
      <w:pPr>
        <w:pStyle w:val="Content"/>
      </w:pPr>
    </w:p>
    <w:p w14:paraId="723A6D83" w14:textId="3E720868" w:rsidR="00E53741" w:rsidRDefault="00E53741" w:rsidP="00363CC3">
      <w:pPr>
        <w:pStyle w:val="Content"/>
      </w:pPr>
      <w:r>
        <w:t>I will also define a</w:t>
      </w:r>
      <w:r w:rsidR="005F5F54">
        <w:t xml:space="preserve"> ‘rangeCheck’</w:t>
      </w:r>
      <w:r>
        <w:t xml:space="preserve"> function to check if the user has entered values been 0 – 100, which will be used for the initial entering in of marks, and the final </w:t>
      </w:r>
      <w:r w:rsidR="005F5F54">
        <w:t>input of the users desired average. It will have four variables: the value entered (val), the lowest number in the range (lo) and the highest number in the range(hi), and a string that displays a message if they enter an invalid number(msg). The function returns a boolean value, true if the number is valid, and false if it is invalid</w:t>
      </w:r>
      <w:r w:rsidR="00C31B7F">
        <w:t>.</w:t>
      </w:r>
    </w:p>
    <w:p w14:paraId="4688212B" w14:textId="77777777" w:rsidR="005F5F54" w:rsidRDefault="005F5F54" w:rsidP="00363CC3">
      <w:pPr>
        <w:pStyle w:val="Content"/>
      </w:pPr>
    </w:p>
    <w:p w14:paraId="6F6D3BB8" w14:textId="77777777" w:rsidR="00E53741" w:rsidRPr="00EA55D1" w:rsidRDefault="005F5F54" w:rsidP="00363CC3">
      <w:pPr>
        <w:pStyle w:val="Content"/>
        <w:rPr>
          <w:rFonts w:ascii="Courier" w:hAnsi="Courier"/>
        </w:rPr>
      </w:pPr>
      <w:r w:rsidRPr="00EA55D1">
        <w:rPr>
          <w:rFonts w:ascii="Courier" w:hAnsi="Courier"/>
        </w:rPr>
        <w:t>If the number is lower than the lowest</w:t>
      </w:r>
    </w:p>
    <w:p w14:paraId="4C98FE86" w14:textId="77777777" w:rsidR="005F5F54" w:rsidRPr="00EA55D1" w:rsidRDefault="005F5F54" w:rsidP="00363CC3">
      <w:pPr>
        <w:pStyle w:val="Content"/>
        <w:rPr>
          <w:rFonts w:ascii="Courier" w:hAnsi="Courier"/>
        </w:rPr>
      </w:pPr>
      <w:r w:rsidRPr="00EA55D1">
        <w:rPr>
          <w:rFonts w:ascii="Courier" w:hAnsi="Courier"/>
        </w:rPr>
        <w:tab/>
        <w:t>Print the message</w:t>
      </w:r>
    </w:p>
    <w:p w14:paraId="24693E1D" w14:textId="77777777" w:rsidR="005F5F54" w:rsidRPr="00EA55D1" w:rsidRDefault="005F5F54" w:rsidP="00363CC3">
      <w:pPr>
        <w:pStyle w:val="Content"/>
        <w:rPr>
          <w:rFonts w:ascii="Courier" w:hAnsi="Courier"/>
        </w:rPr>
      </w:pPr>
      <w:r w:rsidRPr="00EA55D1">
        <w:rPr>
          <w:rFonts w:ascii="Courier" w:hAnsi="Courier"/>
        </w:rPr>
        <w:tab/>
        <w:t>Return false</w:t>
      </w:r>
    </w:p>
    <w:p w14:paraId="7480936F" w14:textId="77777777" w:rsidR="005F5F54" w:rsidRPr="00EA55D1" w:rsidRDefault="005F5F54" w:rsidP="00363CC3">
      <w:pPr>
        <w:pStyle w:val="Content"/>
        <w:rPr>
          <w:rFonts w:ascii="Courier" w:hAnsi="Courier"/>
        </w:rPr>
      </w:pPr>
      <w:r w:rsidRPr="00EA55D1">
        <w:rPr>
          <w:rFonts w:ascii="Courier" w:hAnsi="Courier"/>
        </w:rPr>
        <w:t>If the number is higher than the highest</w:t>
      </w:r>
    </w:p>
    <w:p w14:paraId="03A4EC4F" w14:textId="77777777" w:rsidR="005F5F54" w:rsidRPr="00EA55D1" w:rsidRDefault="005F5F54" w:rsidP="00363CC3">
      <w:pPr>
        <w:pStyle w:val="Content"/>
        <w:rPr>
          <w:rFonts w:ascii="Courier" w:hAnsi="Courier"/>
        </w:rPr>
      </w:pPr>
      <w:r w:rsidRPr="00EA55D1">
        <w:rPr>
          <w:rFonts w:ascii="Courier" w:hAnsi="Courier"/>
        </w:rPr>
        <w:tab/>
        <w:t>Print the message</w:t>
      </w:r>
    </w:p>
    <w:p w14:paraId="690A443A" w14:textId="77777777" w:rsidR="005F5F54" w:rsidRPr="00EA55D1" w:rsidRDefault="005F5F54" w:rsidP="00363CC3">
      <w:pPr>
        <w:pStyle w:val="Content"/>
        <w:rPr>
          <w:rFonts w:ascii="Courier" w:hAnsi="Courier"/>
        </w:rPr>
      </w:pPr>
      <w:r w:rsidRPr="00EA55D1">
        <w:rPr>
          <w:rFonts w:ascii="Courier" w:hAnsi="Courier"/>
        </w:rPr>
        <w:tab/>
        <w:t>Return false</w:t>
      </w:r>
    </w:p>
    <w:p w14:paraId="49E84162" w14:textId="77777777" w:rsidR="005F5F54" w:rsidRPr="00EA55D1" w:rsidRDefault="005F5F54" w:rsidP="00363CC3">
      <w:pPr>
        <w:pStyle w:val="Content"/>
        <w:rPr>
          <w:rFonts w:ascii="Courier" w:hAnsi="Courier"/>
        </w:rPr>
      </w:pPr>
      <w:r w:rsidRPr="00EA55D1">
        <w:rPr>
          <w:rFonts w:ascii="Courier" w:hAnsi="Courier"/>
        </w:rPr>
        <w:t>Else</w:t>
      </w:r>
    </w:p>
    <w:p w14:paraId="6E211E0C" w14:textId="77777777" w:rsidR="005F5F54" w:rsidRPr="00EA55D1" w:rsidRDefault="005F5F54" w:rsidP="00363CC3">
      <w:pPr>
        <w:pStyle w:val="Content"/>
        <w:rPr>
          <w:rFonts w:ascii="Courier" w:hAnsi="Courier"/>
        </w:rPr>
      </w:pPr>
      <w:r w:rsidRPr="00EA55D1">
        <w:rPr>
          <w:rFonts w:ascii="Courier" w:hAnsi="Courier"/>
        </w:rPr>
        <w:tab/>
        <w:t>Return true</w:t>
      </w:r>
    </w:p>
    <w:p w14:paraId="078A9D36" w14:textId="77777777" w:rsidR="005F5F54" w:rsidRDefault="005F5F54" w:rsidP="00363CC3">
      <w:pPr>
        <w:pStyle w:val="Content"/>
      </w:pPr>
    </w:p>
    <w:p w14:paraId="6BBDD4FD" w14:textId="77777777" w:rsidR="00E53741" w:rsidRDefault="00177F49" w:rsidP="00363CC3">
      <w:pPr>
        <w:pStyle w:val="Content"/>
      </w:pPr>
      <w:r>
        <w:t>The number of modules that has been completed varies from person to person, so I need to use a loop that continues until it is told to stop. Inside the loop</w:t>
      </w:r>
      <w:r w:rsidR="00F80984">
        <w:t xml:space="preserve"> the user will input their mark, the program will check if it is within the range 0 – 100, with the rangeCheck function and if it is it will then add it to the total and work out which grade boundary it fits into.It will also see if it is lower than the current lowest mark, and if it is the new number replaces that mark.</w:t>
      </w:r>
    </w:p>
    <w:p w14:paraId="6CA0ECD6" w14:textId="77777777" w:rsidR="00E53741" w:rsidRDefault="00E53741" w:rsidP="00363CC3">
      <w:pPr>
        <w:pStyle w:val="Content"/>
      </w:pPr>
    </w:p>
    <w:p w14:paraId="74AAC28D" w14:textId="77777777" w:rsidR="00F80984" w:rsidRPr="00EA55D1" w:rsidRDefault="00F80984" w:rsidP="00363CC3">
      <w:pPr>
        <w:pStyle w:val="Content"/>
        <w:rPr>
          <w:rFonts w:ascii="Courier" w:hAnsi="Courier"/>
        </w:rPr>
      </w:pPr>
      <w:r w:rsidRPr="00EA55D1">
        <w:rPr>
          <w:rFonts w:ascii="Courier" w:hAnsi="Courier"/>
        </w:rPr>
        <w:t>While valid is false</w:t>
      </w:r>
    </w:p>
    <w:p w14:paraId="55F6A251" w14:textId="77777777" w:rsidR="00F80984" w:rsidRPr="00EA55D1" w:rsidRDefault="00F80984" w:rsidP="00363CC3">
      <w:pPr>
        <w:pStyle w:val="Content"/>
        <w:rPr>
          <w:rFonts w:ascii="Courier" w:hAnsi="Courier"/>
        </w:rPr>
      </w:pPr>
      <w:r w:rsidRPr="00EA55D1">
        <w:rPr>
          <w:rFonts w:ascii="Courier" w:hAnsi="Courier"/>
        </w:rPr>
        <w:lastRenderedPageBreak/>
        <w:tab/>
        <w:t>Input new mark</w:t>
      </w:r>
    </w:p>
    <w:p w14:paraId="71BDEA72" w14:textId="77777777" w:rsidR="00F80984" w:rsidRPr="00EA55D1" w:rsidRDefault="00F80984" w:rsidP="00363CC3">
      <w:pPr>
        <w:pStyle w:val="Content"/>
        <w:rPr>
          <w:rFonts w:ascii="Courier" w:hAnsi="Courier"/>
        </w:rPr>
      </w:pPr>
      <w:r w:rsidRPr="00EA55D1">
        <w:rPr>
          <w:rFonts w:ascii="Courier" w:hAnsi="Courier"/>
        </w:rPr>
        <w:tab/>
        <w:t>Use range check function to see it is within 0 – 100</w:t>
      </w:r>
    </w:p>
    <w:p w14:paraId="1DD7FC45" w14:textId="77777777" w:rsidR="00F80984" w:rsidRPr="00EA55D1" w:rsidRDefault="00F80984" w:rsidP="00363CC3">
      <w:pPr>
        <w:pStyle w:val="Content"/>
        <w:rPr>
          <w:rFonts w:ascii="Courier" w:hAnsi="Courier"/>
        </w:rPr>
      </w:pPr>
      <w:r w:rsidRPr="00EA55D1">
        <w:rPr>
          <w:rFonts w:ascii="Courier" w:hAnsi="Courier"/>
        </w:rPr>
        <w:tab/>
        <w:t>If it isn’t restart the loop</w:t>
      </w:r>
    </w:p>
    <w:p w14:paraId="01F5A96E" w14:textId="77777777" w:rsidR="00F80984" w:rsidRPr="00EA55D1" w:rsidRDefault="00F80984" w:rsidP="00363CC3">
      <w:pPr>
        <w:pStyle w:val="Content"/>
        <w:rPr>
          <w:rFonts w:ascii="Courier" w:hAnsi="Courier"/>
        </w:rPr>
      </w:pPr>
      <w:r w:rsidRPr="00EA55D1">
        <w:rPr>
          <w:rFonts w:ascii="Courier" w:hAnsi="Courier"/>
        </w:rPr>
        <w:tab/>
        <w:t>If it is continue:</w:t>
      </w:r>
    </w:p>
    <w:p w14:paraId="48718394" w14:textId="77777777" w:rsidR="00F80984" w:rsidRPr="00EA55D1" w:rsidRDefault="00F80984" w:rsidP="00363CC3">
      <w:pPr>
        <w:pStyle w:val="Content"/>
        <w:rPr>
          <w:rFonts w:ascii="Courier" w:hAnsi="Courier"/>
        </w:rPr>
      </w:pPr>
      <w:r w:rsidRPr="00EA55D1">
        <w:rPr>
          <w:rFonts w:ascii="Courier" w:hAnsi="Courier"/>
        </w:rPr>
        <w:tab/>
      </w:r>
      <w:r w:rsidRPr="00EA55D1">
        <w:rPr>
          <w:rFonts w:ascii="Courier" w:hAnsi="Courier"/>
        </w:rPr>
        <w:tab/>
        <w:t>If mark is lower than current lowest</w:t>
      </w:r>
    </w:p>
    <w:p w14:paraId="45D19B76" w14:textId="77777777" w:rsidR="00F80984" w:rsidRPr="00EA55D1" w:rsidRDefault="00F80984" w:rsidP="00363CC3">
      <w:pPr>
        <w:pStyle w:val="Content"/>
        <w:rPr>
          <w:rFonts w:ascii="Courier" w:hAnsi="Courier"/>
        </w:rPr>
      </w:pPr>
      <w:r w:rsidRPr="00EA55D1">
        <w:rPr>
          <w:rFonts w:ascii="Courier" w:hAnsi="Courier"/>
        </w:rPr>
        <w:tab/>
      </w:r>
      <w:r w:rsidRPr="00EA55D1">
        <w:rPr>
          <w:rFonts w:ascii="Courier" w:hAnsi="Courier"/>
        </w:rPr>
        <w:tab/>
      </w:r>
      <w:r w:rsidRPr="00EA55D1">
        <w:rPr>
          <w:rFonts w:ascii="Courier" w:hAnsi="Courier"/>
        </w:rPr>
        <w:tab/>
        <w:t>Replace lowest with mark</w:t>
      </w:r>
    </w:p>
    <w:p w14:paraId="1545CE6B" w14:textId="77777777" w:rsidR="00F80984" w:rsidRPr="00EA55D1" w:rsidRDefault="00F80984" w:rsidP="00363CC3">
      <w:pPr>
        <w:pStyle w:val="Content"/>
        <w:rPr>
          <w:rFonts w:ascii="Courier" w:hAnsi="Courier"/>
        </w:rPr>
      </w:pPr>
      <w:r w:rsidRPr="00EA55D1">
        <w:rPr>
          <w:rFonts w:ascii="Courier" w:hAnsi="Courier"/>
        </w:rPr>
        <w:tab/>
      </w:r>
      <w:r w:rsidRPr="00EA55D1">
        <w:rPr>
          <w:rFonts w:ascii="Courier" w:hAnsi="Courier"/>
        </w:rPr>
        <w:tab/>
        <w:t>Add one to the module counter</w:t>
      </w:r>
    </w:p>
    <w:p w14:paraId="320C9C77" w14:textId="3D274567" w:rsidR="00F80984" w:rsidRPr="00EA55D1" w:rsidRDefault="00F80984" w:rsidP="00363CC3">
      <w:pPr>
        <w:pStyle w:val="Content"/>
        <w:rPr>
          <w:rFonts w:ascii="Courier" w:hAnsi="Courier"/>
        </w:rPr>
      </w:pPr>
      <w:r w:rsidRPr="00EA55D1">
        <w:rPr>
          <w:rFonts w:ascii="Courier" w:hAnsi="Courier"/>
        </w:rPr>
        <w:tab/>
      </w:r>
      <w:r w:rsidRPr="00EA55D1">
        <w:rPr>
          <w:rFonts w:ascii="Courier" w:hAnsi="Courier"/>
        </w:rPr>
        <w:tab/>
      </w:r>
      <w:r w:rsidR="00A05518">
        <w:rPr>
          <w:rFonts w:ascii="Courier" w:hAnsi="Courier"/>
        </w:rPr>
        <w:t>Unless it was a fail a</w:t>
      </w:r>
      <w:r w:rsidRPr="00EA55D1">
        <w:rPr>
          <w:rFonts w:ascii="Courier" w:hAnsi="Courier"/>
        </w:rPr>
        <w:t>dd the new mark to the total</w:t>
      </w:r>
    </w:p>
    <w:p w14:paraId="28DB408C" w14:textId="77777777" w:rsidR="00F80984" w:rsidRPr="00EA55D1" w:rsidRDefault="00F80984" w:rsidP="00363CC3">
      <w:pPr>
        <w:pStyle w:val="Content"/>
        <w:rPr>
          <w:rFonts w:ascii="Courier" w:hAnsi="Courier"/>
        </w:rPr>
      </w:pPr>
      <w:r w:rsidRPr="00EA55D1">
        <w:rPr>
          <w:rFonts w:ascii="Courier" w:hAnsi="Courier"/>
        </w:rPr>
        <w:tab/>
      </w:r>
      <w:r w:rsidRPr="00EA55D1">
        <w:rPr>
          <w:rFonts w:ascii="Courier" w:hAnsi="Courier"/>
        </w:rPr>
        <w:tab/>
        <w:t>Update the correct grade boundary</w:t>
      </w:r>
    </w:p>
    <w:p w14:paraId="7E4800FD" w14:textId="77777777" w:rsidR="00F80984" w:rsidRDefault="00F80984" w:rsidP="00363CC3">
      <w:pPr>
        <w:pStyle w:val="Content"/>
      </w:pPr>
    </w:p>
    <w:p w14:paraId="2B5AEAB7" w14:textId="77777777" w:rsidR="00177F49" w:rsidRDefault="00F80984" w:rsidP="00363CC3">
      <w:pPr>
        <w:pStyle w:val="Content"/>
      </w:pPr>
      <w:r>
        <w:t xml:space="preserve">After this the user will be </w:t>
      </w:r>
      <w:r w:rsidR="00177F49">
        <w:t>prompt</w:t>
      </w:r>
      <w:r>
        <w:t>ed</w:t>
      </w:r>
      <w:r w:rsidR="00177F49">
        <w:t xml:space="preserve"> if they want to enter another</w:t>
      </w:r>
      <w:r>
        <w:t xml:space="preserve"> mark. If they type in ‘y’, the loop is set to false and </w:t>
      </w:r>
      <w:r w:rsidR="00E53741">
        <w:t>repeats, if they enter ‘n’, it is set to true and continues. Using an embedded loop I can ensure that the user only enters ‘y’ or ‘n’ and if they enter anything else than they are asked again. If the user has already entered 16 modules, this is entirely disregarded and the program doesn’t go back into the first loop.</w:t>
      </w:r>
    </w:p>
    <w:p w14:paraId="59EB2B3F" w14:textId="77777777" w:rsidR="00E53741" w:rsidRDefault="00E53741" w:rsidP="005F5F54">
      <w:pPr>
        <w:pStyle w:val="Content"/>
      </w:pPr>
    </w:p>
    <w:p w14:paraId="2DE6F5A4" w14:textId="77777777" w:rsidR="00E53741" w:rsidRPr="00EA55D1" w:rsidRDefault="00E53741" w:rsidP="00E53741">
      <w:pPr>
        <w:pStyle w:val="Content"/>
        <w:ind w:firstLine="720"/>
        <w:rPr>
          <w:rFonts w:ascii="Courier" w:hAnsi="Courier"/>
        </w:rPr>
      </w:pPr>
      <w:r w:rsidRPr="00EA55D1">
        <w:rPr>
          <w:rFonts w:ascii="Courier" w:hAnsi="Courier"/>
        </w:rPr>
        <w:t>While valid2 is false</w:t>
      </w:r>
    </w:p>
    <w:p w14:paraId="106A61AF" w14:textId="77777777" w:rsidR="00E53741" w:rsidRPr="00EA55D1" w:rsidRDefault="00E53741" w:rsidP="00EA55D1">
      <w:pPr>
        <w:pStyle w:val="Content"/>
        <w:ind w:left="1440" w:right="-999"/>
        <w:rPr>
          <w:rFonts w:ascii="Courier" w:hAnsi="Courier"/>
        </w:rPr>
      </w:pPr>
      <w:r w:rsidRPr="00EA55D1">
        <w:rPr>
          <w:rFonts w:ascii="Courier" w:hAnsi="Courier"/>
        </w:rPr>
        <w:t>Set valid2 to True so the loop doesn’t start again</w:t>
      </w:r>
    </w:p>
    <w:p w14:paraId="5C322687" w14:textId="77777777" w:rsidR="00E53741" w:rsidRPr="00EA55D1" w:rsidRDefault="00E53741" w:rsidP="00E53741">
      <w:pPr>
        <w:pStyle w:val="Content"/>
        <w:ind w:firstLine="720"/>
        <w:rPr>
          <w:rFonts w:ascii="Courier" w:hAnsi="Courier"/>
        </w:rPr>
      </w:pPr>
      <w:r w:rsidRPr="00EA55D1">
        <w:rPr>
          <w:rFonts w:ascii="Courier" w:hAnsi="Courier"/>
        </w:rPr>
        <w:tab/>
        <w:t>If less than 16 modules have been entered:</w:t>
      </w:r>
    </w:p>
    <w:p w14:paraId="0AFCEC7A" w14:textId="77777777" w:rsidR="00E53741" w:rsidRPr="00EA55D1" w:rsidRDefault="00E53741" w:rsidP="00E53741">
      <w:pPr>
        <w:pStyle w:val="Content"/>
        <w:ind w:firstLine="720"/>
        <w:rPr>
          <w:rFonts w:ascii="Courier" w:hAnsi="Courier"/>
        </w:rPr>
      </w:pPr>
      <w:r w:rsidRPr="00EA55D1">
        <w:rPr>
          <w:rFonts w:ascii="Courier" w:hAnsi="Courier"/>
        </w:rPr>
        <w:tab/>
      </w:r>
      <w:r w:rsidRPr="00EA55D1">
        <w:rPr>
          <w:rFonts w:ascii="Courier" w:hAnsi="Courier"/>
        </w:rPr>
        <w:tab/>
        <w:t>Ask the user if they want to continue</w:t>
      </w:r>
    </w:p>
    <w:p w14:paraId="2408B939" w14:textId="77777777" w:rsidR="00E53741" w:rsidRPr="00EA55D1" w:rsidRDefault="00E53741" w:rsidP="00E53741">
      <w:pPr>
        <w:pStyle w:val="Content"/>
        <w:ind w:firstLine="720"/>
        <w:rPr>
          <w:rFonts w:ascii="Courier" w:hAnsi="Courier"/>
        </w:rPr>
      </w:pPr>
      <w:r w:rsidRPr="00EA55D1">
        <w:rPr>
          <w:rFonts w:ascii="Courier" w:hAnsi="Courier"/>
        </w:rPr>
        <w:tab/>
      </w:r>
      <w:r w:rsidRPr="00EA55D1">
        <w:rPr>
          <w:rFonts w:ascii="Courier" w:hAnsi="Courier"/>
        </w:rPr>
        <w:tab/>
        <w:t>If user enters Y:</w:t>
      </w:r>
    </w:p>
    <w:p w14:paraId="7DB67C52" w14:textId="77777777" w:rsidR="00E53741" w:rsidRPr="00EA55D1" w:rsidRDefault="00E53741" w:rsidP="00EA55D1">
      <w:pPr>
        <w:pStyle w:val="Content"/>
        <w:ind w:right="-1283" w:firstLine="720"/>
        <w:rPr>
          <w:rFonts w:ascii="Courier" w:hAnsi="Courier"/>
        </w:rPr>
      </w:pPr>
      <w:r w:rsidRPr="00EA55D1">
        <w:rPr>
          <w:rFonts w:ascii="Courier" w:hAnsi="Courier"/>
        </w:rPr>
        <w:tab/>
      </w:r>
      <w:r w:rsidRPr="00EA55D1">
        <w:rPr>
          <w:rFonts w:ascii="Courier" w:hAnsi="Courier"/>
        </w:rPr>
        <w:tab/>
      </w:r>
      <w:r w:rsidRPr="00EA55D1">
        <w:rPr>
          <w:rFonts w:ascii="Courier" w:hAnsi="Courier"/>
        </w:rPr>
        <w:tab/>
        <w:t>Set valid to false</w:t>
      </w:r>
      <w:r w:rsidR="005F5F54" w:rsidRPr="00EA55D1">
        <w:rPr>
          <w:rFonts w:ascii="Courier" w:hAnsi="Courier"/>
        </w:rPr>
        <w:t xml:space="preserve"> so the original loop ends</w:t>
      </w:r>
    </w:p>
    <w:p w14:paraId="5CCC53F8" w14:textId="77777777" w:rsidR="00E53741" w:rsidRPr="00EA55D1" w:rsidRDefault="00E53741" w:rsidP="00E53741">
      <w:pPr>
        <w:pStyle w:val="Content"/>
        <w:ind w:firstLine="720"/>
        <w:rPr>
          <w:rFonts w:ascii="Courier" w:hAnsi="Courier"/>
        </w:rPr>
      </w:pPr>
      <w:r w:rsidRPr="00EA55D1">
        <w:rPr>
          <w:rFonts w:ascii="Courier" w:hAnsi="Courier"/>
        </w:rPr>
        <w:tab/>
      </w:r>
      <w:r w:rsidRPr="00EA55D1">
        <w:rPr>
          <w:rFonts w:ascii="Courier" w:hAnsi="Courier"/>
        </w:rPr>
        <w:tab/>
        <w:t>Else if the user enters N:</w:t>
      </w:r>
    </w:p>
    <w:p w14:paraId="25BE2670" w14:textId="77777777" w:rsidR="00E53741" w:rsidRPr="00EA55D1" w:rsidRDefault="00E53741" w:rsidP="00E53741">
      <w:pPr>
        <w:pStyle w:val="Content"/>
        <w:ind w:firstLine="720"/>
        <w:rPr>
          <w:rFonts w:ascii="Courier" w:hAnsi="Courier"/>
        </w:rPr>
      </w:pPr>
      <w:r w:rsidRPr="00EA55D1">
        <w:rPr>
          <w:rFonts w:ascii="Courier" w:hAnsi="Courier"/>
        </w:rPr>
        <w:tab/>
      </w:r>
      <w:r w:rsidRPr="00EA55D1">
        <w:rPr>
          <w:rFonts w:ascii="Courier" w:hAnsi="Courier"/>
        </w:rPr>
        <w:tab/>
      </w:r>
      <w:r w:rsidRPr="00EA55D1">
        <w:rPr>
          <w:rFonts w:ascii="Courier" w:hAnsi="Courier"/>
        </w:rPr>
        <w:tab/>
        <w:t>Set valid to true</w:t>
      </w:r>
    </w:p>
    <w:p w14:paraId="0AD56C42" w14:textId="77777777" w:rsidR="00E53741" w:rsidRPr="00EA55D1" w:rsidRDefault="00E53741" w:rsidP="00E53741">
      <w:pPr>
        <w:pStyle w:val="Content"/>
        <w:ind w:firstLine="720"/>
        <w:rPr>
          <w:rFonts w:ascii="Courier" w:hAnsi="Courier"/>
        </w:rPr>
      </w:pPr>
      <w:r w:rsidRPr="00EA55D1">
        <w:rPr>
          <w:rFonts w:ascii="Courier" w:hAnsi="Courier"/>
        </w:rPr>
        <w:tab/>
      </w:r>
      <w:r w:rsidRPr="00EA55D1">
        <w:rPr>
          <w:rFonts w:ascii="Courier" w:hAnsi="Courier"/>
        </w:rPr>
        <w:tab/>
        <w:t>Else if the user enters anything else</w:t>
      </w:r>
    </w:p>
    <w:p w14:paraId="38A6E416" w14:textId="77777777" w:rsidR="00E53741" w:rsidRPr="00EA55D1" w:rsidRDefault="00E53741" w:rsidP="00E53741">
      <w:pPr>
        <w:pStyle w:val="Content"/>
        <w:ind w:left="2880"/>
        <w:rPr>
          <w:rFonts w:ascii="Courier" w:hAnsi="Courier"/>
        </w:rPr>
      </w:pPr>
      <w:r w:rsidRPr="00EA55D1">
        <w:rPr>
          <w:rFonts w:ascii="Courier" w:hAnsi="Courier"/>
        </w:rPr>
        <w:t>Tell the user they entered in something wrong</w:t>
      </w:r>
    </w:p>
    <w:p w14:paraId="7588FE19" w14:textId="77777777" w:rsidR="00E53741" w:rsidRPr="00EA55D1" w:rsidRDefault="00E53741" w:rsidP="00E53741">
      <w:pPr>
        <w:pStyle w:val="Content"/>
        <w:ind w:left="2880"/>
        <w:rPr>
          <w:rFonts w:ascii="Courier" w:hAnsi="Courier"/>
        </w:rPr>
      </w:pPr>
      <w:r w:rsidRPr="00EA55D1">
        <w:rPr>
          <w:rFonts w:ascii="Courier" w:hAnsi="Courier"/>
        </w:rPr>
        <w:t>and restart the embedded loop</w:t>
      </w:r>
    </w:p>
    <w:p w14:paraId="23890AAE" w14:textId="77777777" w:rsidR="00E53741" w:rsidRPr="00EA55D1" w:rsidRDefault="00E53741" w:rsidP="00363CC3">
      <w:pPr>
        <w:pStyle w:val="Content"/>
        <w:rPr>
          <w:rFonts w:ascii="Courier" w:hAnsi="Courier"/>
        </w:rPr>
      </w:pPr>
      <w:r w:rsidRPr="00EA55D1">
        <w:rPr>
          <w:rFonts w:ascii="Courier" w:hAnsi="Courier"/>
        </w:rPr>
        <w:tab/>
      </w:r>
      <w:r w:rsidRPr="00EA55D1">
        <w:rPr>
          <w:rFonts w:ascii="Courier" w:hAnsi="Courier"/>
        </w:rPr>
        <w:tab/>
        <w:t>else if 16 modules have been entered,</w:t>
      </w:r>
    </w:p>
    <w:p w14:paraId="5B6B89F4" w14:textId="77777777" w:rsidR="00E53741" w:rsidRPr="00EA55D1" w:rsidRDefault="005F5F54" w:rsidP="00363CC3">
      <w:pPr>
        <w:pStyle w:val="Content"/>
        <w:rPr>
          <w:rFonts w:ascii="Courier" w:hAnsi="Courier"/>
        </w:rPr>
      </w:pPr>
      <w:r w:rsidRPr="00EA55D1">
        <w:rPr>
          <w:rFonts w:ascii="Courier" w:hAnsi="Courier"/>
        </w:rPr>
        <w:tab/>
      </w:r>
      <w:r w:rsidRPr="00EA55D1">
        <w:rPr>
          <w:rFonts w:ascii="Courier" w:hAnsi="Courier"/>
        </w:rPr>
        <w:tab/>
      </w:r>
      <w:r w:rsidRPr="00EA55D1">
        <w:rPr>
          <w:rFonts w:ascii="Courier" w:hAnsi="Courier"/>
        </w:rPr>
        <w:tab/>
        <w:t>set valid true so the original loop ends</w:t>
      </w:r>
    </w:p>
    <w:p w14:paraId="47984030" w14:textId="77777777" w:rsidR="00E53741" w:rsidRDefault="00E53741" w:rsidP="00363CC3">
      <w:pPr>
        <w:pStyle w:val="Content"/>
      </w:pPr>
    </w:p>
    <w:p w14:paraId="36E35684" w14:textId="77777777" w:rsidR="00F80984" w:rsidRDefault="00E53741" w:rsidP="00363CC3">
      <w:pPr>
        <w:pStyle w:val="Content"/>
      </w:pPr>
      <w:r>
        <w:t>On</w:t>
      </w:r>
      <w:r w:rsidR="00B15580">
        <w:t>ce the loop has finished display the how many of which grade</w:t>
      </w:r>
      <w:r w:rsidR="000F33E4">
        <w:t xml:space="preserve"> boundaries the user got (e.g. two</w:t>
      </w:r>
      <w:r w:rsidR="00B15580">
        <w:t xml:space="preserve"> firsts, three 2:1s etc).</w:t>
      </w:r>
    </w:p>
    <w:p w14:paraId="4A7AE111" w14:textId="77777777" w:rsidR="00B15580" w:rsidRDefault="00B15580" w:rsidP="00363CC3">
      <w:pPr>
        <w:pStyle w:val="Content"/>
      </w:pPr>
    </w:p>
    <w:p w14:paraId="67191E38" w14:textId="23B46AC1" w:rsidR="00B15580" w:rsidRDefault="00F167F3" w:rsidP="00363CC3">
      <w:pPr>
        <w:pStyle w:val="Content"/>
      </w:pPr>
      <w:r>
        <w:t>To disregard the lowest mark, take away the lowest from the total</w:t>
      </w:r>
      <w:r w:rsidR="00A05518">
        <w:t xml:space="preserve"> and take one away from the module counter</w:t>
      </w:r>
      <w:r>
        <w:t>.</w:t>
      </w:r>
    </w:p>
    <w:p w14:paraId="49A92A67" w14:textId="77777777" w:rsidR="00B15580" w:rsidRDefault="00B15580" w:rsidP="00363CC3">
      <w:pPr>
        <w:pStyle w:val="Content"/>
      </w:pPr>
    </w:p>
    <w:p w14:paraId="79CC8602" w14:textId="04998169" w:rsidR="00B15580" w:rsidRDefault="00B15580" w:rsidP="00363CC3">
      <w:pPr>
        <w:pStyle w:val="Content"/>
      </w:pPr>
      <w:r>
        <w:t>To work out the averages I will need to use another loop</w:t>
      </w:r>
      <w:r w:rsidR="00071D6A">
        <w:t xml:space="preserve">, activated by valid3. This loop is disregarded if the user has entered 16 modules, and only their final average grade is displayed to them. </w:t>
      </w:r>
      <w:r w:rsidR="00EA55D1">
        <w:t>If they’ve entered less than 16, then their current average is displayed and they are asked</w:t>
      </w:r>
      <w:r w:rsidR="005D4B91">
        <w:t xml:space="preserve"> to enter</w:t>
      </w:r>
      <w:r w:rsidR="00EA55D1">
        <w:t xml:space="preserve"> </w:t>
      </w:r>
      <w:r w:rsidR="005D4B91">
        <w:t>the</w:t>
      </w:r>
      <w:r w:rsidR="00EA55D1">
        <w:t xml:space="preserve"> average they want when they finish their course</w:t>
      </w:r>
      <w:r w:rsidR="005D4B91">
        <w:t xml:space="preserve"> (desAvg)</w:t>
      </w:r>
      <w:r w:rsidR="000F33E4">
        <w:t xml:space="preserve">. </w:t>
      </w:r>
      <w:r w:rsidR="00D46170">
        <w:t xml:space="preserve">If they enter an average lower than their current average they will also be prompted again. </w:t>
      </w:r>
      <w:r w:rsidR="000F33E4">
        <w:t>I will use the rangeCheck function to make sure the user enters a number between 0 and 100, if it fails then the loop starts again</w:t>
      </w:r>
      <w:r w:rsidR="00F167F3">
        <w:t xml:space="preserve"> otherwise </w:t>
      </w:r>
      <w:r w:rsidR="00D46170">
        <w:t>the program will then work out how many more marks they need to achieve their desired average</w:t>
      </w:r>
      <w:r w:rsidR="005D4B91">
        <w:t>, and then display it to the user</w:t>
      </w:r>
      <w:r w:rsidR="00D46170">
        <w:t>.</w:t>
      </w:r>
    </w:p>
    <w:p w14:paraId="7F0948A7" w14:textId="77777777" w:rsidR="005D4B91" w:rsidRDefault="005D4B91" w:rsidP="00363CC3">
      <w:pPr>
        <w:pStyle w:val="Content"/>
      </w:pPr>
    </w:p>
    <w:p w14:paraId="6488B608" w14:textId="1E09BC8B" w:rsidR="005D4B91" w:rsidRDefault="005D4B91" w:rsidP="00363CC3">
      <w:pPr>
        <w:pStyle w:val="Content"/>
        <w:rPr>
          <w:rFonts w:ascii="Courier" w:hAnsi="Courier"/>
        </w:rPr>
      </w:pPr>
      <w:r>
        <w:rPr>
          <w:rFonts w:ascii="Courier" w:hAnsi="Courier"/>
        </w:rPr>
        <w:t>if modules are less than 16</w:t>
      </w:r>
    </w:p>
    <w:p w14:paraId="74F2B4A9" w14:textId="5F85983D" w:rsidR="005D4B91" w:rsidRDefault="005D4B91" w:rsidP="00363CC3">
      <w:pPr>
        <w:pStyle w:val="Content"/>
        <w:rPr>
          <w:rFonts w:ascii="Courier" w:hAnsi="Courier"/>
        </w:rPr>
      </w:pPr>
      <w:r>
        <w:rPr>
          <w:rFonts w:ascii="Courier" w:hAnsi="Courier"/>
        </w:rPr>
        <w:tab/>
        <w:t>while valid3 is false</w:t>
      </w:r>
    </w:p>
    <w:p w14:paraId="4ADB70DD" w14:textId="40757D2E" w:rsidR="005D4B91" w:rsidRDefault="005D4B91" w:rsidP="00363CC3">
      <w:pPr>
        <w:pStyle w:val="Content"/>
        <w:rPr>
          <w:rFonts w:ascii="Courier" w:hAnsi="Courier"/>
        </w:rPr>
      </w:pPr>
      <w:r>
        <w:rPr>
          <w:rFonts w:ascii="Courier" w:hAnsi="Courier"/>
        </w:rPr>
        <w:tab/>
      </w:r>
      <w:r>
        <w:rPr>
          <w:rFonts w:ascii="Courier" w:hAnsi="Courier"/>
        </w:rPr>
        <w:tab/>
        <w:t>display current average</w:t>
      </w:r>
    </w:p>
    <w:p w14:paraId="232E40B7" w14:textId="79E51698" w:rsidR="005D4B91" w:rsidRDefault="005D4B91" w:rsidP="00363CC3">
      <w:pPr>
        <w:pStyle w:val="Content"/>
        <w:rPr>
          <w:rFonts w:ascii="Courier" w:hAnsi="Courier"/>
        </w:rPr>
      </w:pPr>
      <w:r>
        <w:rPr>
          <w:rFonts w:ascii="Courier" w:hAnsi="Courier"/>
        </w:rPr>
        <w:tab/>
      </w:r>
      <w:r>
        <w:rPr>
          <w:rFonts w:ascii="Courier" w:hAnsi="Courier"/>
        </w:rPr>
        <w:tab/>
        <w:t>input desired average</w:t>
      </w:r>
    </w:p>
    <w:p w14:paraId="51B61ABE" w14:textId="77777777" w:rsidR="005D4B91" w:rsidRPr="00EA55D1" w:rsidRDefault="005D4B91" w:rsidP="005D4B91">
      <w:pPr>
        <w:pStyle w:val="Content"/>
        <w:ind w:right="-574"/>
        <w:rPr>
          <w:rFonts w:ascii="Courier" w:hAnsi="Courier"/>
        </w:rPr>
      </w:pPr>
      <w:r>
        <w:rPr>
          <w:rFonts w:ascii="Courier" w:hAnsi="Courier"/>
        </w:rPr>
        <w:tab/>
      </w:r>
      <w:r>
        <w:rPr>
          <w:rFonts w:ascii="Courier" w:hAnsi="Courier"/>
        </w:rPr>
        <w:tab/>
      </w:r>
      <w:r w:rsidRPr="00EA55D1">
        <w:rPr>
          <w:rFonts w:ascii="Courier" w:hAnsi="Courier"/>
        </w:rPr>
        <w:t>Use range check function to see it is within 0 – 100</w:t>
      </w:r>
    </w:p>
    <w:p w14:paraId="522CCEFA" w14:textId="6A83C9F8" w:rsidR="005D4B91" w:rsidRPr="00EA55D1" w:rsidRDefault="005D4B91" w:rsidP="005D4B91">
      <w:pPr>
        <w:pStyle w:val="Content"/>
        <w:rPr>
          <w:rFonts w:ascii="Courier" w:hAnsi="Courier"/>
        </w:rPr>
      </w:pPr>
      <w:r w:rsidRPr="00EA55D1">
        <w:rPr>
          <w:rFonts w:ascii="Courier" w:hAnsi="Courier"/>
        </w:rPr>
        <w:tab/>
      </w:r>
      <w:r>
        <w:rPr>
          <w:rFonts w:ascii="Courier" w:hAnsi="Courier"/>
        </w:rPr>
        <w:tab/>
      </w:r>
      <w:r w:rsidRPr="00EA55D1">
        <w:rPr>
          <w:rFonts w:ascii="Courier" w:hAnsi="Courier"/>
        </w:rPr>
        <w:t>If it isn’t restart the loop</w:t>
      </w:r>
    </w:p>
    <w:p w14:paraId="51239706" w14:textId="7D455DFB" w:rsidR="005D4B91" w:rsidRDefault="005D4B91" w:rsidP="005D4B91">
      <w:pPr>
        <w:pStyle w:val="Content"/>
        <w:rPr>
          <w:rFonts w:ascii="Courier" w:hAnsi="Courier"/>
        </w:rPr>
      </w:pPr>
      <w:r w:rsidRPr="00EA55D1">
        <w:rPr>
          <w:rFonts w:ascii="Courier" w:hAnsi="Courier"/>
        </w:rPr>
        <w:tab/>
      </w:r>
      <w:r>
        <w:rPr>
          <w:rFonts w:ascii="Courier" w:hAnsi="Courier"/>
        </w:rPr>
        <w:tab/>
      </w:r>
      <w:r w:rsidRPr="00EA55D1">
        <w:rPr>
          <w:rFonts w:ascii="Courier" w:hAnsi="Courier"/>
        </w:rPr>
        <w:t>If it is continue:</w:t>
      </w:r>
    </w:p>
    <w:p w14:paraId="69334F75" w14:textId="10D31F62" w:rsidR="0076486E" w:rsidRPr="00EA55D1" w:rsidRDefault="00C31B7F" w:rsidP="005D4B91">
      <w:pPr>
        <w:pStyle w:val="Content"/>
        <w:rPr>
          <w:rFonts w:ascii="Courier" w:hAnsi="Courier"/>
        </w:rPr>
      </w:pPr>
      <w:r>
        <w:rPr>
          <w:rFonts w:ascii="Courier" w:hAnsi="Courier"/>
        </w:rPr>
        <w:tab/>
      </w:r>
      <w:r>
        <w:rPr>
          <w:rFonts w:ascii="Courier" w:hAnsi="Courier"/>
        </w:rPr>
        <w:tab/>
      </w:r>
      <w:r>
        <w:rPr>
          <w:rFonts w:ascii="Courier" w:hAnsi="Courier"/>
        </w:rPr>
        <w:tab/>
        <w:t xml:space="preserve">modRem = 16 </w:t>
      </w:r>
      <w:r w:rsidR="0076486E">
        <w:rPr>
          <w:rFonts w:ascii="Courier" w:hAnsi="Courier"/>
        </w:rPr>
        <w:t>–</w:t>
      </w:r>
      <w:r>
        <w:rPr>
          <w:rFonts w:ascii="Courier" w:hAnsi="Courier"/>
        </w:rPr>
        <w:t xml:space="preserve"> modules</w:t>
      </w:r>
    </w:p>
    <w:p w14:paraId="64A0B28A" w14:textId="08287736" w:rsidR="005D4B91" w:rsidRDefault="005D4B91" w:rsidP="00363CC3">
      <w:pPr>
        <w:pStyle w:val="Content"/>
        <w:rPr>
          <w:rFonts w:ascii="Courier" w:hAnsi="Courier"/>
        </w:rPr>
      </w:pPr>
      <w:r>
        <w:rPr>
          <w:rFonts w:ascii="Courier" w:hAnsi="Courier"/>
        </w:rPr>
        <w:tab/>
      </w:r>
      <w:r>
        <w:rPr>
          <w:rFonts w:ascii="Courier" w:hAnsi="Courier"/>
        </w:rPr>
        <w:tab/>
      </w:r>
      <w:r>
        <w:rPr>
          <w:rFonts w:ascii="Courier" w:hAnsi="Courier"/>
        </w:rPr>
        <w:tab/>
        <w:t xml:space="preserve">result = </w:t>
      </w:r>
      <w:r w:rsidR="0076486E">
        <w:rPr>
          <w:rFonts w:ascii="Courier" w:hAnsi="Courier"/>
        </w:rPr>
        <w:t>(</w:t>
      </w:r>
      <w:r>
        <w:rPr>
          <w:rFonts w:ascii="Courier" w:hAnsi="Courier"/>
        </w:rPr>
        <w:t>(</w:t>
      </w:r>
      <w:r w:rsidR="0076486E">
        <w:rPr>
          <w:rFonts w:ascii="Courier" w:hAnsi="Courier"/>
        </w:rPr>
        <w:t>15*desAvg)-total)/modules)</w:t>
      </w:r>
      <w:bookmarkStart w:id="0" w:name="_GoBack"/>
      <w:bookmarkEnd w:id="0"/>
    </w:p>
    <w:p w14:paraId="7F516838" w14:textId="2671F7FC" w:rsidR="00C31B7F" w:rsidRDefault="00C31B7F" w:rsidP="00363CC3">
      <w:pPr>
        <w:pStyle w:val="Content"/>
        <w:rPr>
          <w:rFonts w:ascii="Courier" w:hAnsi="Courier"/>
        </w:rPr>
      </w:pPr>
      <w:r>
        <w:rPr>
          <w:rFonts w:ascii="Courier" w:hAnsi="Courier"/>
        </w:rPr>
        <w:tab/>
      </w:r>
      <w:r>
        <w:rPr>
          <w:rFonts w:ascii="Courier" w:hAnsi="Courier"/>
        </w:rPr>
        <w:tab/>
        <w:t>if desMark is less than total</w:t>
      </w:r>
    </w:p>
    <w:p w14:paraId="1A7AA3F6" w14:textId="4DE6C4D3" w:rsidR="00C31B7F" w:rsidRDefault="00C31B7F" w:rsidP="00363CC3">
      <w:pPr>
        <w:pStyle w:val="Content"/>
        <w:rPr>
          <w:rFonts w:ascii="Courier" w:hAnsi="Courier"/>
        </w:rPr>
      </w:pPr>
      <w:r>
        <w:rPr>
          <w:rFonts w:ascii="Courier" w:hAnsi="Courier"/>
        </w:rPr>
        <w:tab/>
      </w:r>
      <w:r>
        <w:rPr>
          <w:rFonts w:ascii="Courier" w:hAnsi="Courier"/>
        </w:rPr>
        <w:tab/>
      </w:r>
      <w:r>
        <w:rPr>
          <w:rFonts w:ascii="Courier" w:hAnsi="Courier"/>
        </w:rPr>
        <w:tab/>
        <w:t>print an error</w:t>
      </w:r>
    </w:p>
    <w:p w14:paraId="034C7004" w14:textId="584337B9" w:rsidR="00C31B7F" w:rsidRDefault="00C31B7F" w:rsidP="00C31B7F">
      <w:pPr>
        <w:pStyle w:val="Content"/>
        <w:ind w:left="1440" w:firstLine="720"/>
        <w:rPr>
          <w:rFonts w:ascii="Courier" w:hAnsi="Courier"/>
        </w:rPr>
      </w:pPr>
      <w:r>
        <w:rPr>
          <w:rFonts w:ascii="Courier" w:hAnsi="Courier"/>
        </w:rPr>
        <w:t>restart the loop</w:t>
      </w:r>
    </w:p>
    <w:p w14:paraId="2919A7B3" w14:textId="7335FD15" w:rsidR="00C31B7F" w:rsidRDefault="00C31B7F" w:rsidP="00C31B7F">
      <w:pPr>
        <w:pStyle w:val="Content"/>
        <w:rPr>
          <w:rFonts w:ascii="Courier" w:hAnsi="Courier"/>
        </w:rPr>
      </w:pPr>
      <w:r>
        <w:rPr>
          <w:rFonts w:ascii="Courier" w:hAnsi="Courier"/>
        </w:rPr>
        <w:tab/>
      </w:r>
      <w:r>
        <w:rPr>
          <w:rFonts w:ascii="Courier" w:hAnsi="Courier"/>
        </w:rPr>
        <w:tab/>
        <w:t>else</w:t>
      </w:r>
    </w:p>
    <w:p w14:paraId="25BD88CE" w14:textId="3CA4446D" w:rsidR="00C31B7F" w:rsidRDefault="00C31B7F" w:rsidP="00C31B7F">
      <w:pPr>
        <w:pStyle w:val="Content"/>
        <w:rPr>
          <w:rFonts w:ascii="Courier" w:hAnsi="Courier"/>
        </w:rPr>
      </w:pPr>
      <w:r>
        <w:rPr>
          <w:rFonts w:ascii="Courier" w:hAnsi="Courier"/>
        </w:rPr>
        <w:tab/>
      </w:r>
      <w:r>
        <w:rPr>
          <w:rFonts w:ascii="Courier" w:hAnsi="Courier"/>
        </w:rPr>
        <w:tab/>
      </w:r>
      <w:r>
        <w:rPr>
          <w:rFonts w:ascii="Courier" w:hAnsi="Courier"/>
        </w:rPr>
        <w:tab/>
        <w:t>print result and modRem</w:t>
      </w:r>
    </w:p>
    <w:p w14:paraId="04E1D6B4" w14:textId="66F66758" w:rsidR="00C31B7F" w:rsidRPr="005D4B91" w:rsidRDefault="00C31B7F" w:rsidP="00C31B7F">
      <w:pPr>
        <w:pStyle w:val="Content"/>
        <w:rPr>
          <w:rFonts w:ascii="Courier" w:hAnsi="Courier"/>
        </w:rPr>
      </w:pPr>
      <w:r>
        <w:rPr>
          <w:rFonts w:ascii="Courier" w:hAnsi="Courier"/>
        </w:rPr>
        <w:t>else print average (total/modules)</w:t>
      </w:r>
    </w:p>
    <w:p w14:paraId="6BBC4352" w14:textId="77777777" w:rsidR="005D4B91" w:rsidRDefault="005D4B91" w:rsidP="00363CC3">
      <w:pPr>
        <w:pStyle w:val="Content"/>
      </w:pPr>
    </w:p>
    <w:p w14:paraId="22351F10" w14:textId="15E77E67" w:rsidR="005D4B91" w:rsidRDefault="005D4B91" w:rsidP="00363CC3">
      <w:pPr>
        <w:pStyle w:val="Content"/>
      </w:pPr>
    </w:p>
    <w:p w14:paraId="6CE8EA51" w14:textId="08FB50F5" w:rsidR="00C31B7F" w:rsidRDefault="003F10B9" w:rsidP="003F10B9">
      <w:pPr>
        <w:pStyle w:val="Content"/>
        <w:ind w:firstLine="360"/>
        <w:rPr>
          <w:b/>
        </w:rPr>
      </w:pPr>
      <w:r>
        <w:rPr>
          <w:b/>
        </w:rPr>
        <w:t xml:space="preserve">- </w:t>
      </w:r>
      <w:r w:rsidR="00840F8C">
        <w:rPr>
          <w:b/>
        </w:rPr>
        <w:t>Testing</w:t>
      </w:r>
    </w:p>
    <w:p w14:paraId="3691F1AD" w14:textId="77777777" w:rsidR="00840F8C" w:rsidRDefault="00840F8C" w:rsidP="00363CC3">
      <w:pPr>
        <w:pStyle w:val="Content"/>
      </w:pPr>
    </w:p>
    <w:p w14:paraId="22FA0BA3" w14:textId="55FF740F" w:rsidR="00840F8C" w:rsidRDefault="00242229" w:rsidP="00666254">
      <w:pPr>
        <w:pStyle w:val="Content"/>
        <w:numPr>
          <w:ilvl w:val="0"/>
          <w:numId w:val="3"/>
        </w:numPr>
      </w:pPr>
      <w:r>
        <w:t>(</w:t>
      </w:r>
      <w:r w:rsidR="00666254">
        <w:t>0,1,12,23,34,45,56,67,78,89,90,99,100,50,50,50</w:t>
      </w:r>
      <w:r>
        <w:t>)</w:t>
      </w:r>
    </w:p>
    <w:p w14:paraId="47B6D937" w14:textId="368A603A" w:rsidR="00666254" w:rsidRDefault="00666254" w:rsidP="00666254">
      <w:pPr>
        <w:pStyle w:val="Content"/>
        <w:ind w:firstLine="720"/>
      </w:pPr>
      <w:r>
        <w:t>(no desired average as 16 marks entered)</w:t>
      </w:r>
    </w:p>
    <w:p w14:paraId="05B2B409" w14:textId="19912108" w:rsidR="00666254" w:rsidRDefault="00173983" w:rsidP="00666254">
      <w:pPr>
        <w:pStyle w:val="Content"/>
        <w:ind w:firstLine="720"/>
      </w:pPr>
      <w:r>
        <w:t>expected resul</w:t>
      </w:r>
      <w:r w:rsidR="0082006F">
        <w:t>t:</w:t>
      </w:r>
      <w:r w:rsidR="0082006F">
        <w:tab/>
        <w:t>avg:51.6</w:t>
      </w:r>
    </w:p>
    <w:p w14:paraId="2953E3E3" w14:textId="56375CCC" w:rsidR="00666254" w:rsidRDefault="0082006F" w:rsidP="00666254">
      <w:pPr>
        <w:pStyle w:val="Content"/>
        <w:ind w:firstLine="720"/>
      </w:pPr>
      <w:r>
        <w:t xml:space="preserve">actual result: </w:t>
      </w:r>
      <w:r>
        <w:tab/>
      </w:r>
      <w:r>
        <w:tab/>
        <w:t>avg:51.6</w:t>
      </w:r>
    </w:p>
    <w:p w14:paraId="0E03ED64" w14:textId="77B99445" w:rsidR="00666254" w:rsidRDefault="00242229" w:rsidP="00666254">
      <w:pPr>
        <w:pStyle w:val="Content"/>
        <w:numPr>
          <w:ilvl w:val="0"/>
          <w:numId w:val="3"/>
        </w:numPr>
      </w:pPr>
      <w:r>
        <w:t>(</w:t>
      </w:r>
      <w:r w:rsidR="00666254">
        <w:t>0,1,12,23,34,45,56,67,78,89,90,99,100</w:t>
      </w:r>
      <w:r>
        <w:t>)</w:t>
      </w:r>
    </w:p>
    <w:p w14:paraId="39E5818A" w14:textId="43539935" w:rsidR="00242229" w:rsidRDefault="00A55AE0" w:rsidP="00242229">
      <w:pPr>
        <w:pStyle w:val="Content"/>
        <w:ind w:left="720"/>
      </w:pPr>
      <w:r>
        <w:t>expected result:</w:t>
      </w:r>
      <w:r>
        <w:tab/>
      </w:r>
      <w:r w:rsidR="0082006F">
        <w:t>52</w:t>
      </w:r>
    </w:p>
    <w:p w14:paraId="10F40302" w14:textId="614A038D" w:rsidR="00242229" w:rsidRDefault="00A55AE0" w:rsidP="00242229">
      <w:pPr>
        <w:pStyle w:val="Content"/>
        <w:ind w:left="720"/>
      </w:pPr>
      <w:r>
        <w:t>actual result:</w:t>
      </w:r>
      <w:r>
        <w:tab/>
      </w:r>
      <w:r>
        <w:tab/>
      </w:r>
      <w:r w:rsidR="0082006F">
        <w:t>52</w:t>
      </w:r>
    </w:p>
    <w:p w14:paraId="766138B7" w14:textId="59D8A35F" w:rsidR="00242229" w:rsidRDefault="00242229" w:rsidP="00242229">
      <w:pPr>
        <w:pStyle w:val="Content"/>
        <w:ind w:left="720"/>
      </w:pPr>
      <w:r>
        <w:t>(70)</w:t>
      </w:r>
    </w:p>
    <w:p w14:paraId="0ECE1CCF" w14:textId="2B3F7FD4" w:rsidR="00A55AE0" w:rsidRDefault="0076486E" w:rsidP="00242229">
      <w:pPr>
        <w:pStyle w:val="Content"/>
        <w:ind w:left="720"/>
      </w:pPr>
      <w:r>
        <w:t>expected result:</w:t>
      </w:r>
      <w:r>
        <w:tab/>
        <w:t>117.75</w:t>
      </w:r>
    </w:p>
    <w:p w14:paraId="767C7021" w14:textId="2FC5681F" w:rsidR="00A55AE0" w:rsidRDefault="0076486E" w:rsidP="00242229">
      <w:pPr>
        <w:pStyle w:val="Content"/>
        <w:ind w:left="720"/>
      </w:pPr>
      <w:r>
        <w:t>actual result:</w:t>
      </w:r>
      <w:r>
        <w:tab/>
      </w:r>
      <w:r>
        <w:tab/>
        <w:t>117.75</w:t>
      </w:r>
    </w:p>
    <w:p w14:paraId="31851739" w14:textId="77777777" w:rsidR="00242229" w:rsidRDefault="00242229" w:rsidP="00242229">
      <w:pPr>
        <w:pStyle w:val="Content"/>
        <w:ind w:left="720"/>
      </w:pPr>
    </w:p>
    <w:p w14:paraId="4A730722" w14:textId="793ECA90" w:rsidR="00242229" w:rsidRDefault="00A55AE0" w:rsidP="00666254">
      <w:pPr>
        <w:pStyle w:val="Content"/>
        <w:numPr>
          <w:ilvl w:val="0"/>
          <w:numId w:val="3"/>
        </w:numPr>
      </w:pPr>
      <w:r>
        <w:t>(0,12,34,-56,45,56,67,78)</w:t>
      </w:r>
    </w:p>
    <w:p w14:paraId="1E09924D" w14:textId="5B36C1C9" w:rsidR="00A55AE0" w:rsidRDefault="00A55AE0" w:rsidP="00A55AE0">
      <w:pPr>
        <w:pStyle w:val="Content"/>
        <w:ind w:left="720"/>
      </w:pPr>
      <w:r>
        <w:t>expected result:</w:t>
      </w:r>
      <w:r>
        <w:tab/>
        <w:t>program will not accept the negative number</w:t>
      </w:r>
    </w:p>
    <w:p w14:paraId="78EDF0AB" w14:textId="173C8528" w:rsidR="00A55AE0" w:rsidRDefault="00A55AE0" w:rsidP="00A55AE0">
      <w:pPr>
        <w:pStyle w:val="Content"/>
        <w:ind w:left="2880" w:hanging="2160"/>
      </w:pPr>
      <w:r>
        <w:t>actual result:</w:t>
      </w:r>
      <w:r>
        <w:tab/>
        <w:t>program loops after negative number, entering any numbers after it loops affects total normally, negative number was disregarded.</w:t>
      </w:r>
    </w:p>
    <w:p w14:paraId="6669FB95" w14:textId="7F4EF250" w:rsidR="00A55AE0" w:rsidRDefault="00A55AE0" w:rsidP="00666254">
      <w:pPr>
        <w:pStyle w:val="Content"/>
        <w:numPr>
          <w:ilvl w:val="0"/>
          <w:numId w:val="3"/>
        </w:numPr>
      </w:pPr>
      <w:r>
        <w:t>(45,2,48,90,200,52,4)</w:t>
      </w:r>
    </w:p>
    <w:p w14:paraId="12B2D4D6" w14:textId="011E7409" w:rsidR="00A55AE0" w:rsidRDefault="00A55AE0" w:rsidP="00A55AE0">
      <w:pPr>
        <w:pStyle w:val="Content"/>
        <w:ind w:left="720"/>
      </w:pPr>
      <w:r>
        <w:t>expected result:</w:t>
      </w:r>
      <w:r>
        <w:tab/>
        <w:t>program will not accept the number over 100</w:t>
      </w:r>
    </w:p>
    <w:p w14:paraId="719BCD43" w14:textId="07CD06AF" w:rsidR="00A55AE0" w:rsidRDefault="00A55AE0" w:rsidP="00A55AE0">
      <w:pPr>
        <w:pStyle w:val="Content"/>
        <w:ind w:left="2880" w:hanging="2160"/>
      </w:pPr>
      <w:r>
        <w:t>actual result:</w:t>
      </w:r>
      <w:r>
        <w:tab/>
        <w:t>program goes into loop after 200 is entered, again the number does not affect the total.</w:t>
      </w:r>
    </w:p>
    <w:p w14:paraId="422ACEDE" w14:textId="433DD0F6" w:rsidR="00A55AE0" w:rsidRDefault="00A55AE0" w:rsidP="00666254">
      <w:pPr>
        <w:pStyle w:val="Content"/>
        <w:numPr>
          <w:ilvl w:val="0"/>
          <w:numId w:val="3"/>
        </w:numPr>
      </w:pPr>
      <w:r>
        <w:t>(33,67,g,3</w:t>
      </w:r>
      <w:r w:rsidR="00077B58">
        <w:t>,77,56,78</w:t>
      </w:r>
      <w:r>
        <w:t>)</w:t>
      </w:r>
    </w:p>
    <w:p w14:paraId="5BC93493" w14:textId="0D4C0446" w:rsidR="00A55AE0" w:rsidRDefault="00A55AE0" w:rsidP="00A55AE0">
      <w:pPr>
        <w:pStyle w:val="Content"/>
        <w:ind w:left="2880" w:hanging="2160"/>
      </w:pPr>
      <w:r>
        <w:t>expected result:</w:t>
      </w:r>
      <w:r>
        <w:tab/>
        <w:t>after entering the letter g, the program will display an error then loop back to the input</w:t>
      </w:r>
    </w:p>
    <w:p w14:paraId="384CBB03" w14:textId="43FD54C7" w:rsidR="00A55AE0" w:rsidRDefault="00A55AE0" w:rsidP="00A55AE0">
      <w:pPr>
        <w:pStyle w:val="Content"/>
        <w:ind w:left="2880" w:hanging="2160"/>
      </w:pPr>
      <w:r>
        <w:t>actual result:</w:t>
      </w:r>
      <w:r>
        <w:tab/>
        <w:t>as expected, no variables are affected by entering a string.</w:t>
      </w:r>
    </w:p>
    <w:p w14:paraId="2BBF78DF" w14:textId="1B13685B" w:rsidR="00666254" w:rsidRDefault="00077B58" w:rsidP="00840F8C">
      <w:pPr>
        <w:pStyle w:val="Content"/>
        <w:numPr>
          <w:ilvl w:val="0"/>
          <w:numId w:val="3"/>
        </w:numPr>
      </w:pPr>
      <w:r>
        <w:t>Entering (fhgjflkalsjdhf;lkasjdf;lkasjd) into mark input</w:t>
      </w:r>
    </w:p>
    <w:p w14:paraId="0C545A28" w14:textId="01B6F567" w:rsidR="00077B58" w:rsidRDefault="00077B58" w:rsidP="00077B58">
      <w:pPr>
        <w:pStyle w:val="Content"/>
        <w:ind w:left="2880" w:hanging="2160"/>
      </w:pPr>
      <w:r>
        <w:t>Expected:</w:t>
      </w:r>
      <w:r>
        <w:tab/>
        <w:t>the program will display an error and then restart the loop without affecting any variables</w:t>
      </w:r>
    </w:p>
    <w:p w14:paraId="62F12D1C" w14:textId="417C367A" w:rsidR="00077B58" w:rsidRDefault="00077B58" w:rsidP="00077B58">
      <w:pPr>
        <w:pStyle w:val="Content"/>
        <w:ind w:left="2880" w:hanging="2160"/>
      </w:pPr>
      <w:r>
        <w:t>Actual:</w:t>
      </w:r>
      <w:r>
        <w:tab/>
        <w:t>as expected</w:t>
      </w:r>
    </w:p>
    <w:p w14:paraId="3DA4497C" w14:textId="77777777" w:rsidR="00077B58" w:rsidRDefault="00077B58" w:rsidP="00077B58">
      <w:pPr>
        <w:pStyle w:val="Content"/>
        <w:ind w:left="720"/>
      </w:pPr>
    </w:p>
    <w:p w14:paraId="49DF0875" w14:textId="221D6826" w:rsidR="00077B58" w:rsidRDefault="00077B58" w:rsidP="00840F8C">
      <w:pPr>
        <w:pStyle w:val="Content"/>
        <w:numPr>
          <w:ilvl w:val="0"/>
          <w:numId w:val="3"/>
        </w:numPr>
      </w:pPr>
      <w:r>
        <w:t>Entering (laksdhf;abfo;ans;lkasjdf;) into continue input</w:t>
      </w:r>
    </w:p>
    <w:p w14:paraId="498C49DF" w14:textId="0F2EC429" w:rsidR="00077B58" w:rsidRDefault="00077B58" w:rsidP="00077B58">
      <w:pPr>
        <w:pStyle w:val="Content"/>
        <w:ind w:left="2880" w:hanging="2160"/>
      </w:pPr>
      <w:r>
        <w:t>Expected:</w:t>
      </w:r>
      <w:r>
        <w:tab/>
        <w:t>The program will display an error and then restart the loop without affecting any variables</w:t>
      </w:r>
    </w:p>
    <w:p w14:paraId="3C75F4D6" w14:textId="55F9074A" w:rsidR="00077B58" w:rsidRDefault="00077B58" w:rsidP="00776354">
      <w:pPr>
        <w:pStyle w:val="Content"/>
        <w:ind w:left="2880" w:hanging="2160"/>
      </w:pPr>
      <w:r>
        <w:t xml:space="preserve">Actual: </w:t>
      </w:r>
      <w:r>
        <w:tab/>
        <w:t>as expected</w:t>
      </w:r>
    </w:p>
    <w:p w14:paraId="5DBD265F" w14:textId="59BB57EC" w:rsidR="00077B58" w:rsidRPr="00776354" w:rsidRDefault="00776354" w:rsidP="00840F8C">
      <w:pPr>
        <w:pStyle w:val="Content"/>
        <w:numPr>
          <w:ilvl w:val="0"/>
          <w:numId w:val="3"/>
        </w:numPr>
      </w:pPr>
      <w:r w:rsidRPr="00776354">
        <w:t>Entering (</w:t>
      </w:r>
      <w:r w:rsidRPr="00776354">
        <w:rPr>
          <w:kern w:val="1"/>
          <w:lang w:eastAsia="zh-CN" w:bidi="hi-IN"/>
        </w:rPr>
        <w:t>asfasdfasfgwdgu340jlfhoeiruhf:) into desired average input</w:t>
      </w:r>
    </w:p>
    <w:p w14:paraId="5472F16A" w14:textId="1286E4A3" w:rsidR="00776354" w:rsidRDefault="00776354" w:rsidP="00776354">
      <w:pPr>
        <w:pStyle w:val="Content"/>
        <w:ind w:left="2880" w:hanging="2160"/>
      </w:pPr>
      <w:r>
        <w:rPr>
          <w:kern w:val="1"/>
          <w:lang w:eastAsia="zh-CN" w:bidi="hi-IN"/>
        </w:rPr>
        <w:t>Expected:</w:t>
      </w:r>
      <w:r>
        <w:rPr>
          <w:kern w:val="1"/>
          <w:lang w:eastAsia="zh-CN" w:bidi="hi-IN"/>
        </w:rPr>
        <w:tab/>
      </w:r>
      <w:r>
        <w:t>The program will display an error and then restart the loop without affecting any variables</w:t>
      </w:r>
    </w:p>
    <w:p w14:paraId="5BFDEB40" w14:textId="2B9249B6" w:rsidR="00776354" w:rsidRPr="00776354" w:rsidRDefault="00776354" w:rsidP="00776354">
      <w:pPr>
        <w:pStyle w:val="Content"/>
        <w:ind w:left="2880" w:hanging="2160"/>
      </w:pPr>
      <w:r>
        <w:t xml:space="preserve">Actual: </w:t>
      </w:r>
      <w:r>
        <w:tab/>
        <w:t>as expected</w:t>
      </w:r>
    </w:p>
    <w:p w14:paraId="0328EF5A" w14:textId="2D944334" w:rsidR="00776354" w:rsidRDefault="00776354" w:rsidP="00840F8C">
      <w:pPr>
        <w:pStyle w:val="Content"/>
        <w:numPr>
          <w:ilvl w:val="0"/>
          <w:numId w:val="3"/>
        </w:numPr>
      </w:pPr>
      <w:r>
        <w:t>Entering a desired average lower than currant average</w:t>
      </w:r>
    </w:p>
    <w:p w14:paraId="2BE2DBA9" w14:textId="51886DA8" w:rsidR="00776354" w:rsidRDefault="00776354" w:rsidP="00776354">
      <w:pPr>
        <w:pStyle w:val="Content"/>
        <w:ind w:left="2880" w:hanging="2160"/>
      </w:pPr>
      <w:r>
        <w:t>Expected:</w:t>
      </w:r>
      <w:r>
        <w:tab/>
        <w:t>The program will display an error and then restart the loop without affecting any variables</w:t>
      </w:r>
    </w:p>
    <w:p w14:paraId="1206E538" w14:textId="4D79E6CA" w:rsidR="00776354" w:rsidRPr="00776354" w:rsidRDefault="00E22E39" w:rsidP="00E22E39">
      <w:pPr>
        <w:pStyle w:val="Content"/>
        <w:ind w:left="2880" w:hanging="2160"/>
      </w:pPr>
      <w:r>
        <w:t>Actual:</w:t>
      </w:r>
      <w:r>
        <w:tab/>
        <w:t>as expected</w:t>
      </w:r>
    </w:p>
    <w:sectPr w:rsidR="00776354" w:rsidRPr="00776354" w:rsidSect="00A05518">
      <w:headerReference w:type="default" r:id="rId8"/>
      <w:pgSz w:w="12240" w:h="15840"/>
      <w:pgMar w:top="1440" w:right="1325" w:bottom="1134"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324A8" w14:textId="77777777" w:rsidR="0082006F" w:rsidRDefault="0082006F">
      <w:r>
        <w:separator/>
      </w:r>
    </w:p>
  </w:endnote>
  <w:endnote w:type="continuationSeparator" w:id="0">
    <w:p w14:paraId="61D8ABC9" w14:textId="77777777" w:rsidR="0082006F" w:rsidRDefault="00820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DFDB4" w14:textId="77777777" w:rsidR="0082006F" w:rsidRDefault="0082006F">
      <w:r>
        <w:separator/>
      </w:r>
    </w:p>
  </w:footnote>
  <w:footnote w:type="continuationSeparator" w:id="0">
    <w:p w14:paraId="7C7F95B1" w14:textId="77777777" w:rsidR="0082006F" w:rsidRDefault="008200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8B4B0" w14:textId="77777777" w:rsidR="0082006F" w:rsidRPr="00625F15" w:rsidRDefault="0082006F" w:rsidP="00363CC3">
    <w:pPr>
      <w:jc w:val="right"/>
      <w:rPr>
        <w:rFonts w:ascii="Arial" w:hAnsi="Arial"/>
        <w:b/>
        <w:u w:val="single"/>
      </w:rPr>
    </w:pPr>
    <w:r>
      <w:rPr>
        <w:rFonts w:ascii="Arial" w:hAnsi="Arial"/>
        <w:b/>
        <w:u w:val="single"/>
      </w:rPr>
      <w:t>U08008 – Coursework</w:t>
    </w:r>
  </w:p>
  <w:p w14:paraId="78189528" w14:textId="77777777" w:rsidR="0082006F" w:rsidRPr="00D07F41" w:rsidRDefault="0082006F" w:rsidP="00363CC3">
    <w:pPr>
      <w:rPr>
        <w:rFonts w:ascii="Arial" w:hAnsi="Arial"/>
        <w:b/>
        <w:u w:val="single"/>
      </w:rPr>
    </w:pPr>
    <w:r w:rsidRPr="00625F15">
      <w:rPr>
        <w:rFonts w:ascii="Arial" w:hAnsi="Arial"/>
        <w:b/>
        <w:u w:val="single"/>
      </w:rPr>
      <w:t>Will Burles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00BE"/>
    <w:multiLevelType w:val="hybridMultilevel"/>
    <w:tmpl w:val="30186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D13E7"/>
    <w:multiLevelType w:val="hybridMultilevel"/>
    <w:tmpl w:val="6840CEC4"/>
    <w:lvl w:ilvl="0" w:tplc="710CF54E">
      <w:start w:val="1"/>
      <w:numFmt w:val="decimal"/>
      <w:lvlText w:val="%1."/>
      <w:lvlJc w:val="left"/>
      <w:pPr>
        <w:tabs>
          <w:tab w:val="num" w:pos="720"/>
        </w:tabs>
        <w:ind w:left="720" w:hanging="360"/>
      </w:pPr>
      <w:rPr>
        <w:rFonts w:ascii="Times New Roman" w:hAnsi="Times New Roman"/>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6D9C4516"/>
    <w:multiLevelType w:val="hybridMultilevel"/>
    <w:tmpl w:val="32C05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C3"/>
    <w:rsid w:val="00071D6A"/>
    <w:rsid w:val="00077B58"/>
    <w:rsid w:val="000F33E4"/>
    <w:rsid w:val="00173983"/>
    <w:rsid w:val="00177F49"/>
    <w:rsid w:val="0022463B"/>
    <w:rsid w:val="00242229"/>
    <w:rsid w:val="00363CC3"/>
    <w:rsid w:val="003F10B9"/>
    <w:rsid w:val="00511994"/>
    <w:rsid w:val="00561418"/>
    <w:rsid w:val="0057508C"/>
    <w:rsid w:val="005D4B91"/>
    <w:rsid w:val="005F5F54"/>
    <w:rsid w:val="00621A2E"/>
    <w:rsid w:val="00666254"/>
    <w:rsid w:val="0076486E"/>
    <w:rsid w:val="00776354"/>
    <w:rsid w:val="007A5E23"/>
    <w:rsid w:val="0080372D"/>
    <w:rsid w:val="0082006F"/>
    <w:rsid w:val="0083542B"/>
    <w:rsid w:val="00840F8C"/>
    <w:rsid w:val="00A05518"/>
    <w:rsid w:val="00A55AE0"/>
    <w:rsid w:val="00B15580"/>
    <w:rsid w:val="00C31B7F"/>
    <w:rsid w:val="00D46170"/>
    <w:rsid w:val="00E22E39"/>
    <w:rsid w:val="00E53741"/>
    <w:rsid w:val="00EA55D1"/>
    <w:rsid w:val="00F167F3"/>
    <w:rsid w:val="00F80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C4DD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691"/>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06F3"/>
    <w:pPr>
      <w:tabs>
        <w:tab w:val="center" w:pos="4320"/>
        <w:tab w:val="right" w:pos="8640"/>
      </w:tabs>
    </w:pPr>
  </w:style>
  <w:style w:type="paragraph" w:styleId="Footer">
    <w:name w:val="footer"/>
    <w:basedOn w:val="Normal"/>
    <w:semiHidden/>
    <w:rsid w:val="007F06F3"/>
    <w:pPr>
      <w:tabs>
        <w:tab w:val="center" w:pos="4320"/>
        <w:tab w:val="right" w:pos="8640"/>
      </w:tabs>
    </w:pPr>
  </w:style>
  <w:style w:type="paragraph" w:customStyle="1" w:styleId="Heading">
    <w:name w:val="Heading"/>
    <w:basedOn w:val="Normal"/>
    <w:rsid w:val="00A366FC"/>
    <w:pPr>
      <w:spacing w:line="480" w:lineRule="auto"/>
      <w:jc w:val="center"/>
    </w:pPr>
    <w:rPr>
      <w:rFonts w:ascii="Arial" w:hAnsi="Arial"/>
      <w:b/>
      <w:u w:val="single"/>
    </w:rPr>
  </w:style>
  <w:style w:type="paragraph" w:customStyle="1" w:styleId="Content">
    <w:name w:val="Content"/>
    <w:basedOn w:val="Normal"/>
    <w:rsid w:val="00A366FC"/>
    <w:pPr>
      <w:spacing w:line="360" w:lineRule="auto"/>
    </w:pPr>
    <w:rPr>
      <w:rFonts w:ascii="Arial" w:hAnsi="Arial"/>
    </w:rPr>
  </w:style>
  <w:style w:type="paragraph" w:styleId="BalloonText">
    <w:name w:val="Balloon Text"/>
    <w:basedOn w:val="Normal"/>
    <w:link w:val="BalloonTextChar"/>
    <w:uiPriority w:val="99"/>
    <w:semiHidden/>
    <w:unhideWhenUsed/>
    <w:rsid w:val="005119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994"/>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691"/>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06F3"/>
    <w:pPr>
      <w:tabs>
        <w:tab w:val="center" w:pos="4320"/>
        <w:tab w:val="right" w:pos="8640"/>
      </w:tabs>
    </w:pPr>
  </w:style>
  <w:style w:type="paragraph" w:styleId="Footer">
    <w:name w:val="footer"/>
    <w:basedOn w:val="Normal"/>
    <w:semiHidden/>
    <w:rsid w:val="007F06F3"/>
    <w:pPr>
      <w:tabs>
        <w:tab w:val="center" w:pos="4320"/>
        <w:tab w:val="right" w:pos="8640"/>
      </w:tabs>
    </w:pPr>
  </w:style>
  <w:style w:type="paragraph" w:customStyle="1" w:styleId="Heading">
    <w:name w:val="Heading"/>
    <w:basedOn w:val="Normal"/>
    <w:rsid w:val="00A366FC"/>
    <w:pPr>
      <w:spacing w:line="480" w:lineRule="auto"/>
      <w:jc w:val="center"/>
    </w:pPr>
    <w:rPr>
      <w:rFonts w:ascii="Arial" w:hAnsi="Arial"/>
      <w:b/>
      <w:u w:val="single"/>
    </w:rPr>
  </w:style>
  <w:style w:type="paragraph" w:customStyle="1" w:styleId="Content">
    <w:name w:val="Content"/>
    <w:basedOn w:val="Normal"/>
    <w:rsid w:val="00A366FC"/>
    <w:pPr>
      <w:spacing w:line="360" w:lineRule="auto"/>
    </w:pPr>
    <w:rPr>
      <w:rFonts w:ascii="Arial" w:hAnsi="Arial"/>
    </w:rPr>
  </w:style>
  <w:style w:type="paragraph" w:styleId="BalloonText">
    <w:name w:val="Balloon Text"/>
    <w:basedOn w:val="Normal"/>
    <w:link w:val="BalloonTextChar"/>
    <w:uiPriority w:val="99"/>
    <w:semiHidden/>
    <w:unhideWhenUsed/>
    <w:rsid w:val="005119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1994"/>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ill:Desktop: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Work Template.dotx</Template>
  <TotalTime>149</TotalTime>
  <Pages>5</Pages>
  <Words>871</Words>
  <Characters>4970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Tuesday, September 25, 2007</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September 25, 2007</dc:title>
  <dc:subject/>
  <dc:creator>Will Burles</dc:creator>
  <cp:keywords/>
  <cp:lastModifiedBy>Will Burles</cp:lastModifiedBy>
  <cp:revision>8</cp:revision>
  <dcterms:created xsi:type="dcterms:W3CDTF">2014-10-26T17:20:00Z</dcterms:created>
  <dcterms:modified xsi:type="dcterms:W3CDTF">2014-10-27T02:11:00Z</dcterms:modified>
</cp:coreProperties>
</file>